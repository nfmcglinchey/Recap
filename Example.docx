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0BB61" w14:textId="77777777" w:rsidR="00E904E8" w:rsidRPr="00E51128" w:rsidRDefault="00E904E8" w:rsidP="00463B52">
      <w:pPr>
        <w:spacing w:after="0"/>
        <w:jc w:val="right"/>
        <w:rPr>
          <w:rFonts w:ascii="Arial" w:hAnsi="Arial" w:cs="Arial"/>
        </w:rPr>
      </w:pPr>
      <w:bookmarkStart w:id="0" w:name="_Hlk165383146"/>
      <w:r w:rsidRPr="00E51128">
        <w:rPr>
          <w:rFonts w:ascii="Arial" w:hAnsi="Arial" w:cs="Arial"/>
          <w:b/>
          <w:bCs/>
          <w:sz w:val="20"/>
          <w:szCs w:val="20"/>
        </w:rPr>
        <w:t>Date:</w:t>
      </w:r>
      <w:r w:rsidRPr="00E51128">
        <w:rPr>
          <w:rFonts w:ascii="Arial" w:hAnsi="Arial" w:cs="Arial"/>
          <w:sz w:val="20"/>
          <w:szCs w:val="20"/>
        </w:rPr>
        <w:t xml:space="preserve">  </w:t>
      </w:r>
      <w:r w:rsidR="000F1D8B">
        <w:rPr>
          <w:rFonts w:ascii="Arial" w:hAnsi="Arial" w:cs="Arial"/>
          <w:sz w:val="20"/>
          <w:szCs w:val="20"/>
        </w:rPr>
        <w:t>Auto input date</w:t>
      </w:r>
      <w:r w:rsidRPr="00E51128">
        <w:rPr>
          <w:rFonts w:ascii="Arial" w:hAnsi="Arial" w:cs="Arial"/>
        </w:rPr>
        <w:tab/>
        <w:t xml:space="preserve">   </w:t>
      </w:r>
      <w:bookmarkStart w:id="1" w:name="_Hlk183096736"/>
      <w:r w:rsidR="00A13C41">
        <w:rPr>
          <w:rFonts w:ascii="Arial" w:hAnsi="Arial" w:cs="Arial"/>
        </w:rPr>
        <w:t xml:space="preserve"> </w:t>
      </w:r>
      <w:bookmarkEnd w:id="1"/>
      <w:r w:rsidRPr="00E51128">
        <w:rPr>
          <w:rFonts w:ascii="Arial" w:hAnsi="Arial" w:cs="Arial"/>
        </w:rPr>
        <w:t xml:space="preserve">             </w:t>
      </w:r>
    </w:p>
    <w:p w14:paraId="1721512E" w14:textId="77777777" w:rsidR="00113D16" w:rsidRDefault="002E5EAB" w:rsidP="002E5EAB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394717">
        <w:rPr>
          <w:rFonts w:ascii="Arial" w:hAnsi="Arial" w:cs="Arial"/>
          <w:b/>
          <w:bCs/>
          <w:sz w:val="24"/>
          <w:szCs w:val="24"/>
        </w:rPr>
        <w:t xml:space="preserve">Account: </w:t>
      </w:r>
    </w:p>
    <w:p w14:paraId="74341C7D" w14:textId="3B9C6D75" w:rsidR="002E5EAB" w:rsidRPr="00394717" w:rsidRDefault="004F60F4" w:rsidP="002E5EAB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4F60F4">
        <w:rPr>
          <w:rStyle w:val="PlaceholderText"/>
          <w:rFonts w:cstheme="minorHAnsi"/>
          <w:sz w:val="24"/>
          <w:szCs w:val="24"/>
        </w:rPr>
        <w:t>{{</w:t>
      </w:r>
      <w:proofErr w:type="spellStart"/>
      <w:r w:rsidRPr="004F60F4">
        <w:rPr>
          <w:rStyle w:val="PlaceholderText"/>
          <w:rFonts w:cstheme="minorHAnsi"/>
          <w:sz w:val="24"/>
          <w:szCs w:val="24"/>
        </w:rPr>
        <w:t>account_name</w:t>
      </w:r>
      <w:proofErr w:type="spellEnd"/>
      <w:r w:rsidRPr="004F60F4">
        <w:rPr>
          <w:rStyle w:val="PlaceholderText"/>
          <w:rFonts w:cstheme="minorHAnsi"/>
          <w:sz w:val="24"/>
          <w:szCs w:val="24"/>
        </w:rPr>
        <w:t>}}</w:t>
      </w:r>
      <w:r w:rsidR="002E5EAB" w:rsidRPr="00394717">
        <w:rPr>
          <w:rFonts w:ascii="Arial" w:hAnsi="Arial" w:cs="Arial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</w:t>
      </w:r>
    </w:p>
    <w:p w14:paraId="0E35CBE4" w14:textId="77777777" w:rsidR="00B56CEE" w:rsidRDefault="00B56CEE" w:rsidP="00E904E8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0DBB3A2" w14:textId="77777777" w:rsidR="00E904E8" w:rsidRDefault="00E904E8" w:rsidP="00E904E8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394717">
        <w:rPr>
          <w:rFonts w:ascii="Arial" w:hAnsi="Arial" w:cs="Arial"/>
          <w:b/>
          <w:bCs/>
          <w:sz w:val="24"/>
          <w:szCs w:val="24"/>
        </w:rPr>
        <w:t>Attention:</w:t>
      </w:r>
    </w:p>
    <w:p w14:paraId="268EE889" w14:textId="0CE5041A" w:rsidR="00411228" w:rsidRPr="00394717" w:rsidRDefault="004F60F4" w:rsidP="00E904E8">
      <w:pPr>
        <w:spacing w:after="0"/>
        <w:rPr>
          <w:rFonts w:ascii="Arial" w:hAnsi="Arial" w:cs="Arial"/>
          <w:bCs/>
          <w:color w:val="808080"/>
          <w:sz w:val="24"/>
          <w:szCs w:val="24"/>
        </w:rPr>
      </w:pPr>
      <w:r w:rsidRPr="004F60F4">
        <w:rPr>
          <w:rStyle w:val="PlaceholderText"/>
          <w:rFonts w:ascii="Arial" w:hAnsi="Arial" w:cs="Arial"/>
        </w:rPr>
        <w:t>{{attention}}</w:t>
      </w:r>
    </w:p>
    <w:p w14:paraId="537B9A8C" w14:textId="77777777" w:rsidR="00411228" w:rsidRPr="00394717" w:rsidRDefault="00411228" w:rsidP="00E904E8">
      <w:pPr>
        <w:spacing w:after="0"/>
        <w:rPr>
          <w:rFonts w:ascii="Arial" w:hAnsi="Arial" w:cs="Arial"/>
          <w:b/>
          <w:bCs/>
          <w:sz w:val="24"/>
          <w:szCs w:val="24"/>
        </w:rPr>
      </w:pPr>
    </w:p>
    <w:p w14:paraId="47E4D157" w14:textId="77777777" w:rsidR="00E904E8" w:rsidRDefault="00E904E8" w:rsidP="00E904E8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394717">
        <w:rPr>
          <w:rFonts w:ascii="Arial" w:hAnsi="Arial" w:cs="Arial"/>
          <w:b/>
          <w:bCs/>
          <w:sz w:val="24"/>
          <w:szCs w:val="24"/>
        </w:rPr>
        <w:t>CC:</w:t>
      </w:r>
    </w:p>
    <w:p w14:paraId="303FC056" w14:textId="77777777" w:rsidR="00113D16" w:rsidRPr="00394717" w:rsidRDefault="00113D16" w:rsidP="00E904E8">
      <w:pPr>
        <w:spacing w:after="0"/>
        <w:rPr>
          <w:rFonts w:ascii="Arial" w:hAnsi="Arial" w:cs="Arial"/>
          <w:b/>
          <w:bCs/>
          <w:sz w:val="24"/>
          <w:szCs w:val="24"/>
        </w:rPr>
      </w:pPr>
      <w:r>
        <w:rPr>
          <w:rStyle w:val="PlaceholderText"/>
          <w:rFonts w:ascii="Arial" w:hAnsi="Arial" w:cs="Arial"/>
        </w:rPr>
        <w:t>CC</w:t>
      </w:r>
    </w:p>
    <w:p w14:paraId="18C272E5" w14:textId="77777777" w:rsidR="00E904E8" w:rsidRPr="00394717" w:rsidRDefault="00E904E8" w:rsidP="002B4C88">
      <w:pPr>
        <w:spacing w:after="0"/>
        <w:rPr>
          <w:rFonts w:ascii="Arial" w:hAnsi="Arial" w:cs="Arial"/>
          <w:color w:val="808080"/>
          <w:sz w:val="24"/>
          <w:szCs w:val="24"/>
        </w:rPr>
      </w:pPr>
    </w:p>
    <w:p w14:paraId="76BE71E3" w14:textId="77777777" w:rsidR="00394717" w:rsidRDefault="00394717" w:rsidP="00E51128">
      <w:pPr>
        <w:jc w:val="right"/>
        <w:rPr>
          <w:rFonts w:ascii="Arial" w:hAnsi="Arial" w:cs="Arial"/>
          <w:sz w:val="24"/>
          <w:szCs w:val="24"/>
        </w:rPr>
      </w:pPr>
    </w:p>
    <w:p w14:paraId="0324023C" w14:textId="53B53313" w:rsidR="008E1A8C" w:rsidRDefault="008E1A8C" w:rsidP="008E1A8C">
      <w:pPr>
        <w:rPr>
          <w:rFonts w:ascii="Arial" w:hAnsi="Arial" w:cs="Arial"/>
          <w:sz w:val="24"/>
          <w:szCs w:val="24"/>
        </w:rPr>
      </w:pPr>
      <w:r w:rsidRPr="00394717">
        <w:rPr>
          <w:rFonts w:ascii="Arial" w:hAnsi="Arial" w:cs="Arial"/>
          <w:sz w:val="24"/>
          <w:szCs w:val="24"/>
        </w:rPr>
        <w:t>Dear</w:t>
      </w:r>
      <w:r w:rsidR="00113D16">
        <w:rPr>
          <w:rFonts w:ascii="Arial" w:hAnsi="Arial" w:cs="Arial"/>
          <w:sz w:val="24"/>
          <w:szCs w:val="24"/>
        </w:rPr>
        <w:t xml:space="preserve"> </w:t>
      </w:r>
      <w:r w:rsidR="004F60F4" w:rsidRPr="004F60F4">
        <w:rPr>
          <w:rStyle w:val="PlaceholderText"/>
          <w:rFonts w:ascii="Arial" w:hAnsi="Arial" w:cs="Arial"/>
          <w:sz w:val="24"/>
          <w:szCs w:val="24"/>
        </w:rPr>
        <w:t>{{</w:t>
      </w:r>
      <w:proofErr w:type="spellStart"/>
      <w:r w:rsidR="004F60F4" w:rsidRPr="004F60F4">
        <w:rPr>
          <w:rStyle w:val="PlaceholderText"/>
          <w:rFonts w:ascii="Arial" w:hAnsi="Arial" w:cs="Arial"/>
          <w:sz w:val="24"/>
          <w:szCs w:val="24"/>
        </w:rPr>
        <w:t>audience_name</w:t>
      </w:r>
      <w:proofErr w:type="spellEnd"/>
      <w:r w:rsidR="004F60F4" w:rsidRPr="004F60F4">
        <w:rPr>
          <w:rStyle w:val="PlaceholderText"/>
          <w:rFonts w:ascii="Arial" w:hAnsi="Arial" w:cs="Arial"/>
          <w:sz w:val="24"/>
          <w:szCs w:val="24"/>
        </w:rPr>
        <w:t>}}</w:t>
      </w:r>
      <w:r w:rsidRPr="00394717">
        <w:rPr>
          <w:rFonts w:ascii="Arial" w:hAnsi="Arial" w:cs="Arial"/>
          <w:sz w:val="24"/>
          <w:szCs w:val="24"/>
        </w:rPr>
        <w:t>,</w:t>
      </w:r>
    </w:p>
    <w:p w14:paraId="17767983" w14:textId="77777777" w:rsidR="002B4C88" w:rsidRDefault="00113D16" w:rsidP="00113D16">
      <w:pPr>
        <w:rPr>
          <w:rStyle w:val="PlaceholderText"/>
          <w:rFonts w:ascii="Arial" w:hAnsi="Arial" w:cs="Arial"/>
          <w:sz w:val="24"/>
          <w:szCs w:val="24"/>
        </w:rPr>
      </w:pPr>
      <w:r w:rsidRPr="00394717">
        <w:rPr>
          <w:rFonts w:ascii="Arial" w:hAnsi="Arial" w:cs="Arial"/>
          <w:color w:val="808080"/>
          <w:sz w:val="24"/>
          <w:szCs w:val="24"/>
        </w:rPr>
        <w:t xml:space="preserve">I appreciate your </w:t>
      </w:r>
      <w:r w:rsidRPr="00B56CEE">
        <w:rPr>
          <w:rFonts w:ascii="Arial" w:hAnsi="Arial" w:cs="Arial"/>
          <w:color w:val="7F7F7F" w:themeColor="text1" w:themeTint="80"/>
          <w:sz w:val="24"/>
          <w:szCs w:val="24"/>
        </w:rPr>
        <w:t>support</w:t>
      </w:r>
      <w:r w:rsidRPr="00394717">
        <w:rPr>
          <w:rFonts w:ascii="Arial" w:hAnsi="Arial" w:cs="Arial"/>
          <w:color w:val="808080"/>
          <w:sz w:val="24"/>
          <w:szCs w:val="24"/>
        </w:rPr>
        <w:t xml:space="preserve"> this week while I visited your district. I wanted to take a moment to express my gratitude for the opportunity to conduct training sessions at the following location(s)</w:t>
      </w:r>
      <w:r w:rsidRPr="00394717">
        <w:rPr>
          <w:rStyle w:val="PlaceholderText"/>
          <w:rFonts w:ascii="Arial" w:hAnsi="Arial" w:cs="Arial"/>
          <w:sz w:val="24"/>
          <w:szCs w:val="24"/>
        </w:rPr>
        <w:t>:</w:t>
      </w:r>
    </w:p>
    <w:p w14:paraId="6E7E2310" w14:textId="205F226E" w:rsidR="008D7555" w:rsidRPr="004F60F4" w:rsidRDefault="004F60F4" w:rsidP="004F60F4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4F60F4">
        <w:rPr>
          <w:rFonts w:ascii="Arial" w:hAnsi="Arial" w:cs="Arial"/>
          <w:color w:val="7F7F7F" w:themeColor="text1" w:themeTint="80"/>
          <w:sz w:val="24"/>
          <w:szCs w:val="24"/>
        </w:rPr>
        <w:t>{{locations}}</w:t>
      </w:r>
    </w:p>
    <w:p w14:paraId="62361235" w14:textId="77777777" w:rsidR="004F60F4" w:rsidRPr="004F60F4" w:rsidRDefault="004F60F4" w:rsidP="004F60F4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781402C9" w14:textId="77777777" w:rsidR="001C3314" w:rsidRDefault="001C3314" w:rsidP="001C3314">
      <w:pPr>
        <w:spacing w:after="0"/>
        <w:rPr>
          <w:rFonts w:ascii="Arial" w:hAnsi="Arial" w:cs="Arial"/>
          <w:sz w:val="24"/>
          <w:szCs w:val="24"/>
        </w:rPr>
      </w:pPr>
      <w:r w:rsidRPr="00394717">
        <w:rPr>
          <w:rFonts w:ascii="Arial" w:hAnsi="Arial" w:cs="Arial"/>
          <w:sz w:val="24"/>
          <w:szCs w:val="24"/>
        </w:rPr>
        <w:t>The sessions were designed to provide training on the following topics:</w:t>
      </w:r>
    </w:p>
    <w:p w14:paraId="4541F1CB" w14:textId="5F34AA13" w:rsidR="004F60F4" w:rsidRPr="004F60F4" w:rsidRDefault="004F60F4" w:rsidP="004F60F4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color w:val="808080"/>
          <w:sz w:val="24"/>
          <w:szCs w:val="24"/>
        </w:rPr>
      </w:pPr>
      <w:r w:rsidRPr="004F60F4">
        <w:rPr>
          <w:rFonts w:ascii="Arial" w:hAnsi="Arial" w:cs="Arial"/>
          <w:color w:val="808080"/>
          <w:sz w:val="24"/>
          <w:szCs w:val="24"/>
        </w:rPr>
        <w:t>{{topics}}</w:t>
      </w:r>
    </w:p>
    <w:p w14:paraId="6B7C8F78" w14:textId="56BFE55D" w:rsidR="001C3314" w:rsidRPr="004F60F4" w:rsidRDefault="004F60F4" w:rsidP="004F60F4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4"/>
          <w:szCs w:val="24"/>
        </w:rPr>
      </w:pPr>
      <w:r w:rsidRPr="004F60F4">
        <w:rPr>
          <w:rFonts w:ascii="Arial" w:hAnsi="Arial" w:cs="Arial"/>
          <w:color w:val="808080"/>
          <w:sz w:val="24"/>
          <w:szCs w:val="24"/>
        </w:rPr>
        <w:t>{{</w:t>
      </w:r>
      <w:proofErr w:type="spellStart"/>
      <w:r w:rsidRPr="004F60F4">
        <w:rPr>
          <w:rFonts w:ascii="Arial" w:hAnsi="Arial" w:cs="Arial"/>
          <w:color w:val="808080"/>
          <w:sz w:val="24"/>
          <w:szCs w:val="24"/>
        </w:rPr>
        <w:t>training_type</w:t>
      </w:r>
      <w:proofErr w:type="spellEnd"/>
      <w:r w:rsidRPr="004F60F4">
        <w:rPr>
          <w:rFonts w:ascii="Arial" w:hAnsi="Arial" w:cs="Arial"/>
          <w:color w:val="808080"/>
          <w:sz w:val="24"/>
          <w:szCs w:val="24"/>
        </w:rPr>
        <w:t>}}</w:t>
      </w:r>
    </w:p>
    <w:p w14:paraId="2498E1E9" w14:textId="77777777" w:rsidR="001C3314" w:rsidRPr="00394717" w:rsidRDefault="001C3314" w:rsidP="001C3314">
      <w:pPr>
        <w:spacing w:after="0"/>
        <w:rPr>
          <w:rFonts w:ascii="Arial" w:hAnsi="Arial" w:cs="Arial"/>
          <w:sz w:val="24"/>
          <w:szCs w:val="24"/>
        </w:rPr>
      </w:pPr>
    </w:p>
    <w:p w14:paraId="181F701A" w14:textId="77777777" w:rsidR="001C3314" w:rsidRDefault="001C3314" w:rsidP="001C3314">
      <w:pPr>
        <w:spacing w:after="0"/>
        <w:rPr>
          <w:rFonts w:ascii="Arial" w:hAnsi="Arial" w:cs="Arial"/>
          <w:sz w:val="24"/>
          <w:szCs w:val="24"/>
        </w:rPr>
      </w:pPr>
      <w:r w:rsidRPr="00394717">
        <w:rPr>
          <w:rFonts w:ascii="Arial" w:hAnsi="Arial" w:cs="Arial"/>
          <w:sz w:val="24"/>
          <w:szCs w:val="24"/>
        </w:rPr>
        <w:t>The training resulted in the following key achievements:</w:t>
      </w:r>
    </w:p>
    <w:p w14:paraId="20DDCC9A" w14:textId="72139BA8" w:rsidR="008D7555" w:rsidRPr="004F60F4" w:rsidRDefault="004F60F4" w:rsidP="004F60F4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4F60F4">
        <w:rPr>
          <w:rFonts w:ascii="Arial" w:hAnsi="Arial" w:cs="Arial"/>
          <w:color w:val="7F7F7F" w:themeColor="text1" w:themeTint="80"/>
          <w:sz w:val="24"/>
          <w:szCs w:val="24"/>
        </w:rPr>
        <w:t>{{achievements}}</w:t>
      </w:r>
    </w:p>
    <w:p w14:paraId="77FEF3FA" w14:textId="77777777" w:rsidR="004302FD" w:rsidRPr="00394717" w:rsidRDefault="004302FD" w:rsidP="004B0B1E">
      <w:pPr>
        <w:spacing w:after="0"/>
        <w:rPr>
          <w:rFonts w:ascii="Arial" w:hAnsi="Arial" w:cs="Arial"/>
          <w:sz w:val="24"/>
          <w:szCs w:val="24"/>
        </w:rPr>
      </w:pPr>
    </w:p>
    <w:p w14:paraId="0AE2BB54" w14:textId="77777777" w:rsidR="008E1A8C" w:rsidRDefault="008E1A8C" w:rsidP="004B0B1E">
      <w:pPr>
        <w:spacing w:after="0"/>
        <w:rPr>
          <w:rFonts w:ascii="Arial" w:hAnsi="Arial" w:cs="Arial"/>
          <w:sz w:val="24"/>
          <w:szCs w:val="24"/>
        </w:rPr>
      </w:pPr>
      <w:r w:rsidRPr="00394717">
        <w:rPr>
          <w:rFonts w:ascii="Arial" w:hAnsi="Arial" w:cs="Arial"/>
          <w:sz w:val="24"/>
          <w:szCs w:val="24"/>
        </w:rPr>
        <w:t>Additionally, we identified some areas for improvement and opportunities for further training:</w:t>
      </w:r>
    </w:p>
    <w:p w14:paraId="2ABC2965" w14:textId="6DDABAD6" w:rsidR="008E1A8C" w:rsidRPr="004F60F4" w:rsidRDefault="004F60F4" w:rsidP="004F60F4">
      <w:pPr>
        <w:pStyle w:val="ListParagraph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</w:rPr>
      </w:pPr>
      <w:r w:rsidRPr="004F60F4">
        <w:rPr>
          <w:rFonts w:ascii="Arial" w:hAnsi="Arial" w:cs="Arial"/>
          <w:color w:val="7F7F7F" w:themeColor="text1" w:themeTint="80"/>
          <w:sz w:val="24"/>
          <w:szCs w:val="24"/>
        </w:rPr>
        <w:t>{{opportunities}}</w:t>
      </w:r>
    </w:p>
    <w:p w14:paraId="551D7BDF" w14:textId="77777777" w:rsidR="004F60F4" w:rsidRPr="004F60F4" w:rsidRDefault="004F60F4" w:rsidP="004F60F4">
      <w:pPr>
        <w:pStyle w:val="ListParagraph"/>
        <w:spacing w:after="0"/>
        <w:rPr>
          <w:rFonts w:ascii="Arial" w:hAnsi="Arial" w:cs="Arial"/>
          <w:sz w:val="24"/>
          <w:szCs w:val="24"/>
        </w:rPr>
      </w:pPr>
    </w:p>
    <w:p w14:paraId="0F8CC450" w14:textId="77777777" w:rsidR="008D7555" w:rsidRDefault="008D7555" w:rsidP="004B0B1E">
      <w:pPr>
        <w:spacing w:after="0"/>
        <w:rPr>
          <w:rFonts w:ascii="Arial" w:hAnsi="Arial" w:cs="Arial"/>
          <w:sz w:val="24"/>
          <w:szCs w:val="24"/>
        </w:rPr>
      </w:pPr>
      <w:r w:rsidRPr="00394717">
        <w:rPr>
          <w:rFonts w:ascii="Arial" w:hAnsi="Arial" w:cs="Arial"/>
          <w:sz w:val="24"/>
          <w:szCs w:val="24"/>
        </w:rPr>
        <w:t xml:space="preserve">Follow-Ups: </w:t>
      </w:r>
    </w:p>
    <w:p w14:paraId="7B25B74B" w14:textId="1AF0F2E7" w:rsidR="000F1D8B" w:rsidRDefault="004F60F4" w:rsidP="004F60F4">
      <w:pPr>
        <w:pStyle w:val="ListParagraph"/>
        <w:numPr>
          <w:ilvl w:val="0"/>
          <w:numId w:val="7"/>
        </w:numPr>
        <w:spacing w:after="0"/>
        <w:rPr>
          <w:rStyle w:val="PlaceholderText"/>
          <w:rFonts w:ascii="Arial" w:hAnsi="Arial" w:cs="Arial"/>
          <w:color w:val="7F7F7F" w:themeColor="text1" w:themeTint="80"/>
          <w:sz w:val="24"/>
          <w:szCs w:val="24"/>
        </w:rPr>
      </w:pPr>
      <w:r w:rsidRPr="004F60F4">
        <w:rPr>
          <w:rStyle w:val="PlaceholderText"/>
          <w:rFonts w:ascii="Arial" w:hAnsi="Arial" w:cs="Arial"/>
          <w:color w:val="7F7F7F" w:themeColor="text1" w:themeTint="80"/>
          <w:sz w:val="24"/>
          <w:szCs w:val="24"/>
        </w:rPr>
        <w:t>{{</w:t>
      </w:r>
      <w:proofErr w:type="spellStart"/>
      <w:r w:rsidRPr="004F60F4">
        <w:rPr>
          <w:rStyle w:val="PlaceholderText"/>
          <w:rFonts w:ascii="Arial" w:hAnsi="Arial" w:cs="Arial"/>
          <w:color w:val="7F7F7F" w:themeColor="text1" w:themeTint="80"/>
          <w:sz w:val="24"/>
          <w:szCs w:val="24"/>
        </w:rPr>
        <w:t>follow_ups</w:t>
      </w:r>
      <w:proofErr w:type="spellEnd"/>
      <w:r w:rsidRPr="004F60F4">
        <w:rPr>
          <w:rStyle w:val="PlaceholderText"/>
          <w:rFonts w:ascii="Arial" w:hAnsi="Arial" w:cs="Arial"/>
          <w:color w:val="7F7F7F" w:themeColor="text1" w:themeTint="80"/>
          <w:sz w:val="24"/>
          <w:szCs w:val="24"/>
        </w:rPr>
        <w:t>}}</w:t>
      </w:r>
    </w:p>
    <w:p w14:paraId="2D2728EE" w14:textId="77777777" w:rsidR="004F60F4" w:rsidRPr="004F60F4" w:rsidRDefault="004F60F4" w:rsidP="004F60F4">
      <w:pPr>
        <w:pStyle w:val="ListParagraph"/>
        <w:spacing w:after="0"/>
        <w:rPr>
          <w:rFonts w:ascii="Arial" w:hAnsi="Arial" w:cs="Arial"/>
          <w:color w:val="7F7F7F" w:themeColor="text1" w:themeTint="80"/>
          <w:sz w:val="24"/>
          <w:szCs w:val="24"/>
        </w:rPr>
      </w:pPr>
    </w:p>
    <w:p w14:paraId="70F5B42D" w14:textId="77777777" w:rsidR="000F1D8B" w:rsidRPr="000F1D8B" w:rsidRDefault="000F1D8B" w:rsidP="000F1D8B">
      <w:pPr>
        <w:spacing w:after="0"/>
        <w:rPr>
          <w:rFonts w:ascii="Arial" w:hAnsi="Arial" w:cs="Arial"/>
          <w:sz w:val="24"/>
          <w:szCs w:val="24"/>
        </w:rPr>
      </w:pPr>
      <w:r w:rsidRPr="00394717">
        <w:rPr>
          <w:rFonts w:ascii="Arial" w:hAnsi="Arial" w:cs="Arial"/>
          <w:color w:val="808080"/>
          <w:sz w:val="24"/>
          <w:szCs w:val="24"/>
        </w:rPr>
        <w:t>Once again, I would like to express my gratitude for the opportunity to conduct these training sessions at [Location 1], [Location 2], and [Location 3]. If there is anything else you need or if you have any questions, please don't hesitate to reach out.</w:t>
      </w:r>
    </w:p>
    <w:p w14:paraId="1D0E0CF9" w14:textId="77777777" w:rsidR="008D7555" w:rsidRPr="000F1D8B" w:rsidRDefault="008D7555" w:rsidP="000F1D8B">
      <w:pPr>
        <w:spacing w:after="0"/>
        <w:rPr>
          <w:rFonts w:ascii="Arial" w:hAnsi="Arial" w:cs="Arial"/>
          <w:sz w:val="24"/>
          <w:szCs w:val="24"/>
        </w:rPr>
      </w:pPr>
    </w:p>
    <w:p w14:paraId="3F147237" w14:textId="77777777" w:rsidR="008D7555" w:rsidRPr="00394717" w:rsidRDefault="008D7555" w:rsidP="004B0B1E">
      <w:pPr>
        <w:spacing w:after="0"/>
        <w:rPr>
          <w:rFonts w:ascii="Arial" w:hAnsi="Arial" w:cs="Arial"/>
          <w:sz w:val="24"/>
          <w:szCs w:val="24"/>
        </w:rPr>
      </w:pPr>
    </w:p>
    <w:p w14:paraId="0E6E85F2" w14:textId="77777777" w:rsidR="008E1A8C" w:rsidRPr="00394717" w:rsidRDefault="008E1A8C" w:rsidP="004B0B1E">
      <w:pPr>
        <w:spacing w:after="0"/>
        <w:rPr>
          <w:rFonts w:ascii="Arial" w:hAnsi="Arial" w:cs="Arial"/>
          <w:color w:val="808080" w:themeColor="background1" w:themeShade="80"/>
          <w:sz w:val="24"/>
          <w:szCs w:val="24"/>
        </w:rPr>
      </w:pPr>
    </w:p>
    <w:p w14:paraId="41153FD9" w14:textId="77777777" w:rsidR="008E1A8C" w:rsidRPr="00394717" w:rsidRDefault="008E1A8C" w:rsidP="008E1A8C">
      <w:pPr>
        <w:rPr>
          <w:rFonts w:ascii="Arial" w:hAnsi="Arial" w:cs="Arial"/>
          <w:sz w:val="24"/>
          <w:szCs w:val="24"/>
        </w:rPr>
      </w:pPr>
    </w:p>
    <w:p w14:paraId="673F44BE" w14:textId="77777777" w:rsidR="002D156F" w:rsidRDefault="008E1A8C" w:rsidP="008E1A8C">
      <w:pPr>
        <w:rPr>
          <w:rFonts w:ascii="Arial" w:hAnsi="Arial" w:cs="Arial"/>
          <w:sz w:val="24"/>
          <w:szCs w:val="24"/>
        </w:rPr>
      </w:pPr>
      <w:r w:rsidRPr="00394717">
        <w:rPr>
          <w:rFonts w:ascii="Arial" w:hAnsi="Arial" w:cs="Arial"/>
          <w:sz w:val="24"/>
          <w:szCs w:val="24"/>
        </w:rPr>
        <w:lastRenderedPageBreak/>
        <w:t>Sincerely,</w:t>
      </w:r>
    </w:p>
    <w:bookmarkEnd w:id="0"/>
    <w:p w14:paraId="1E960E71" w14:textId="548694D8" w:rsidR="00E904E8" w:rsidRDefault="004F60F4" w:rsidP="008E1A8C">
      <w:pPr>
        <w:rPr>
          <w:rFonts w:cstheme="minorHAnsi"/>
          <w:szCs w:val="24"/>
        </w:rPr>
      </w:pPr>
      <w:r w:rsidRPr="004F60F4">
        <w:rPr>
          <w:rStyle w:val="Style1"/>
          <w:rFonts w:asciiTheme="minorHAnsi" w:hAnsiTheme="minorHAnsi" w:cstheme="minorHAnsi"/>
          <w:color w:val="7F7F7F" w:themeColor="text1" w:themeTint="80"/>
          <w:szCs w:val="24"/>
        </w:rPr>
        <w:t>{{</w:t>
      </w:r>
      <w:proofErr w:type="spellStart"/>
      <w:r w:rsidRPr="004F60F4">
        <w:rPr>
          <w:rStyle w:val="Style1"/>
          <w:rFonts w:asciiTheme="minorHAnsi" w:hAnsiTheme="minorHAnsi" w:cstheme="minorHAnsi"/>
          <w:color w:val="7F7F7F" w:themeColor="text1" w:themeTint="80"/>
          <w:szCs w:val="24"/>
        </w:rPr>
        <w:t>fts_name</w:t>
      </w:r>
      <w:proofErr w:type="spellEnd"/>
      <w:r w:rsidRPr="004F60F4">
        <w:rPr>
          <w:rStyle w:val="Style1"/>
          <w:rFonts w:asciiTheme="minorHAnsi" w:hAnsiTheme="minorHAnsi" w:cstheme="minorHAnsi"/>
          <w:color w:val="7F7F7F" w:themeColor="text1" w:themeTint="80"/>
          <w:szCs w:val="24"/>
        </w:rPr>
        <w:t>}}</w:t>
      </w:r>
    </w:p>
    <w:sectPr w:rsidR="00E904E8" w:rsidSect="00FD10B3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14F59B" w14:textId="77777777" w:rsidR="00047E39" w:rsidRDefault="00047E39" w:rsidP="00C1042D">
      <w:pPr>
        <w:spacing w:after="0" w:line="240" w:lineRule="auto"/>
      </w:pPr>
      <w:r>
        <w:separator/>
      </w:r>
    </w:p>
  </w:endnote>
  <w:endnote w:type="continuationSeparator" w:id="0">
    <w:p w14:paraId="45140027" w14:textId="77777777" w:rsidR="00047E39" w:rsidRDefault="00047E39" w:rsidP="00C10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4A2D7B" w14:textId="77777777" w:rsidR="00FC69A0" w:rsidRDefault="00FC69A0">
    <w:pPr>
      <w:pStyle w:val="Foot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9504" behindDoc="0" locked="0" layoutInCell="1" allowOverlap="1" wp14:anchorId="161C0E4D" wp14:editId="4D5D5745">
              <wp:simplePos x="0" y="0"/>
              <wp:positionH relativeFrom="margin">
                <wp:posOffset>-400050</wp:posOffset>
              </wp:positionH>
              <wp:positionV relativeFrom="paragraph">
                <wp:posOffset>161290</wp:posOffset>
              </wp:positionV>
              <wp:extent cx="7077075" cy="312420"/>
              <wp:effectExtent l="0" t="0" r="9525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7075" cy="3124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D96DE91" w14:textId="77777777" w:rsidR="00FC69A0" w:rsidRPr="00FC69A0" w:rsidRDefault="00FC69A0" w:rsidP="00FC69A0">
                          <w:pPr>
                            <w:tabs>
                              <w:tab w:val="left" w:pos="630"/>
                            </w:tabs>
                            <w:rPr>
                              <w:rFonts w:ascii="Arial" w:eastAsia="Times New Roman" w:hAnsi="Arial" w:cs="Arial"/>
                              <w:sz w:val="18"/>
                              <w:szCs w:val="16"/>
                            </w:rPr>
                          </w:pPr>
                          <w:r w:rsidRPr="00FC69A0">
                            <w:rPr>
                              <w:rFonts w:ascii="Arial" w:eastAsia="Times New Roman" w:hAnsi="Arial" w:cs="Arial"/>
                              <w:w w:val="95"/>
                              <w:sz w:val="18"/>
                              <w:szCs w:val="18"/>
                            </w:rPr>
                            <w:t>Valvoline Global Operations | </w:t>
                          </w:r>
                          <w:r w:rsidRPr="00FC69A0">
                            <w:rPr>
                              <w:rFonts w:ascii="Arial" w:eastAsia="Times New Roman" w:hAnsi="Arial" w:cs="Arial"/>
                              <w:sz w:val="18"/>
                              <w:szCs w:val="16"/>
                            </w:rPr>
                            <w:t>100 Valvoline Way, Suite 200 | Lexington, KY 40509 | valvolineglobal.com</w:t>
                          </w:r>
                        </w:p>
                        <w:p w14:paraId="7FE5503E" w14:textId="77777777" w:rsidR="00FC69A0" w:rsidRDefault="00FC69A0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61C0E4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31.5pt;margin-top:12.7pt;width:557.25pt;height:24.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" stroked="f">
              <v:textbox>
                <w:txbxContent>
                  <w:p w14:paraId="5D96DE91" w14:textId="77777777" w:rsidR="00FC69A0" w:rsidRPr="00FC69A0" w:rsidRDefault="00FC69A0" w:rsidP="00FC69A0">
                    <w:pPr>
                      <w:tabs>
                        <w:tab w:val="left" w:pos="630"/>
                      </w:tabs>
                      <w:rPr>
                        <w:rFonts w:ascii="Arial" w:eastAsia="Times New Roman" w:hAnsi="Arial" w:cs="Arial"/>
                        <w:sz w:val="18"/>
                        <w:szCs w:val="16"/>
                      </w:rPr>
                    </w:pPr>
                    <w:r w:rsidRPr="00FC69A0">
                      <w:rPr>
                        <w:rFonts w:ascii="Arial" w:eastAsia="Times New Roman" w:hAnsi="Arial" w:cs="Arial"/>
                        <w:w w:val="95"/>
                        <w:sz w:val="18"/>
                        <w:szCs w:val="18"/>
                      </w:rPr>
                      <w:t>Valvoline Global Operations | </w:t>
                    </w:r>
                    <w:r w:rsidRPr="00FC69A0">
                      <w:rPr>
                        <w:rFonts w:ascii="Arial" w:eastAsia="Times New Roman" w:hAnsi="Arial" w:cs="Arial"/>
                        <w:sz w:val="18"/>
                        <w:szCs w:val="16"/>
                      </w:rPr>
                      <w:t>100 Valvoline Way, Suite 200 | Lexington, KY 40509 | valvolineglobal.com</w:t>
                    </w:r>
                  </w:p>
                  <w:p w14:paraId="7FE5503E" w14:textId="77777777" w:rsidR="00FC69A0" w:rsidRDefault="00FC69A0"/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D8AA4F" w14:textId="77777777" w:rsidR="00047E39" w:rsidRDefault="00047E39" w:rsidP="00C1042D">
      <w:pPr>
        <w:spacing w:after="0" w:line="240" w:lineRule="auto"/>
      </w:pPr>
      <w:r>
        <w:separator/>
      </w:r>
    </w:p>
  </w:footnote>
  <w:footnote w:type="continuationSeparator" w:id="0">
    <w:p w14:paraId="0B0A4A24" w14:textId="77777777" w:rsidR="00047E39" w:rsidRDefault="00047E39" w:rsidP="00C10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2326DE" w14:textId="77777777" w:rsidR="002F5BC7" w:rsidRPr="002F5BC7" w:rsidRDefault="002F5BC7" w:rsidP="002F5BC7">
    <w:pPr>
      <w:tabs>
        <w:tab w:val="center" w:pos="4320"/>
        <w:tab w:val="right" w:pos="8640"/>
      </w:tabs>
      <w:spacing w:after="0" w:line="240" w:lineRule="auto"/>
      <w:jc w:val="right"/>
      <w:rPr>
        <w:rFonts w:ascii="Times New Roman" w:eastAsia="Times New Roman" w:hAnsi="Times New Roman" w:cs="Times New Roman"/>
        <w:sz w:val="24"/>
        <w:szCs w:val="24"/>
      </w:rPr>
    </w:pPr>
    <w:r w:rsidRPr="002F5BC7">
      <w:rPr>
        <w:rFonts w:ascii="Times New Roman" w:eastAsia="Times New Roman" w:hAnsi="Times New Roman" w:cs="Times New Roman"/>
        <w:sz w:val="24"/>
        <w:szCs w:val="24"/>
      </w:rPr>
      <w:t xml:space="preserve">              </w:t>
    </w:r>
    <w:r w:rsidRPr="002F5BC7"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6432" behindDoc="0" locked="0" layoutInCell="1" allowOverlap="1" wp14:anchorId="1D1D9CB6" wp14:editId="1411B3E8">
          <wp:simplePos x="0" y="0"/>
          <wp:positionH relativeFrom="column">
            <wp:posOffset>5286375</wp:posOffset>
          </wp:positionH>
          <wp:positionV relativeFrom="paragraph">
            <wp:posOffset>0</wp:posOffset>
          </wp:positionV>
          <wp:extent cx="655320" cy="652780"/>
          <wp:effectExtent l="0" t="0" r="0" b="0"/>
          <wp:wrapNone/>
          <wp:docPr id="8" name="Picture 8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 descr="Logo&#10;&#10;Description automatically generated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1" t="1" r="633" b="-8998"/>
                  <a:stretch/>
                </pic:blipFill>
                <pic:spPr bwMode="auto">
                  <a:xfrm>
                    <a:off x="0" y="0"/>
                    <a:ext cx="655320" cy="6527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p w14:paraId="7C96EF42" w14:textId="77777777" w:rsidR="0038463F" w:rsidRPr="00B56CEE" w:rsidRDefault="000F1D8B" w:rsidP="0038463F">
    <w:pPr>
      <w:spacing w:line="240" w:lineRule="auto"/>
      <w:contextualSpacing/>
      <w:rPr>
        <w:rFonts w:ascii="Arial" w:hAnsi="Arial" w:cs="Arial"/>
        <w:bCs/>
        <w:color w:val="7F7F7F" w:themeColor="text1" w:themeTint="80"/>
        <w:w w:val="95"/>
        <w:sz w:val="18"/>
        <w:szCs w:val="18"/>
      </w:rPr>
    </w:pPr>
    <w:r w:rsidRPr="00B56CEE">
      <w:rPr>
        <w:rStyle w:val="Style2"/>
        <w:color w:val="7F7F7F" w:themeColor="text1" w:themeTint="80"/>
      </w:rPr>
      <w:t>FTS Name</w:t>
    </w:r>
  </w:p>
  <w:p w14:paraId="4565A44C" w14:textId="77777777" w:rsidR="00670130" w:rsidRPr="00B56CEE" w:rsidRDefault="009065F0" w:rsidP="00670130">
    <w:pPr>
      <w:spacing w:line="240" w:lineRule="auto"/>
      <w:contextualSpacing/>
      <w:rPr>
        <w:rFonts w:ascii="Arial" w:hAnsi="Arial" w:cs="Arial"/>
        <w:bCs/>
        <w:color w:val="7F7F7F" w:themeColor="text1" w:themeTint="80"/>
        <w:w w:val="95"/>
        <w:sz w:val="18"/>
        <w:szCs w:val="18"/>
      </w:rPr>
    </w:pPr>
    <w:r w:rsidRPr="00B56CEE">
      <w:rPr>
        <w:rFonts w:ascii="Arial" w:hAnsi="Arial" w:cs="Arial"/>
        <w:bCs/>
        <w:color w:val="7F7F7F" w:themeColor="text1" w:themeTint="80"/>
        <w:w w:val="95"/>
        <w:sz w:val="18"/>
        <w:szCs w:val="18"/>
      </w:rPr>
      <w:t>Manager of Field Training</w:t>
    </w:r>
  </w:p>
  <w:p w14:paraId="675CD20C" w14:textId="77777777" w:rsidR="00670130" w:rsidRPr="00B56CEE" w:rsidRDefault="009065F0" w:rsidP="00670130">
    <w:pPr>
      <w:tabs>
        <w:tab w:val="left" w:pos="630"/>
      </w:tabs>
      <w:spacing w:line="240" w:lineRule="auto"/>
      <w:contextualSpacing/>
      <w:rPr>
        <w:rFonts w:ascii="Arial" w:hAnsi="Arial" w:cs="Arial"/>
        <w:color w:val="7F7F7F" w:themeColor="text1" w:themeTint="80"/>
        <w:sz w:val="16"/>
        <w:szCs w:val="16"/>
      </w:rPr>
    </w:pPr>
    <w:r w:rsidRPr="00B56CEE">
      <w:rPr>
        <w:rFonts w:ascii="Arial" w:hAnsi="Arial" w:cs="Arial"/>
        <w:color w:val="7F7F7F" w:themeColor="text1" w:themeTint="80"/>
        <w:sz w:val="16"/>
        <w:szCs w:val="16"/>
      </w:rPr>
      <w:t>Mobile: (1) 678-278-5100</w:t>
    </w:r>
  </w:p>
  <w:p w14:paraId="6EF2F969" w14:textId="77777777" w:rsidR="00670130" w:rsidRPr="00B56CEE" w:rsidRDefault="009065F0" w:rsidP="00670130">
    <w:pPr>
      <w:tabs>
        <w:tab w:val="left" w:pos="630"/>
      </w:tabs>
      <w:spacing w:line="240" w:lineRule="auto"/>
      <w:contextualSpacing/>
      <w:rPr>
        <w:rFonts w:ascii="Arial" w:hAnsi="Arial" w:cs="Arial"/>
        <w:color w:val="7F7F7F" w:themeColor="text1" w:themeTint="80"/>
        <w:sz w:val="16"/>
        <w:szCs w:val="16"/>
      </w:rPr>
    </w:pPr>
    <w:r w:rsidRPr="00B56CEE">
      <w:rPr>
        <w:rFonts w:ascii="Arial" w:hAnsi="Arial" w:cs="Arial"/>
        <w:color w:val="7F7F7F" w:themeColor="text1" w:themeTint="80"/>
        <w:sz w:val="16"/>
        <w:szCs w:val="16"/>
      </w:rPr>
      <w:t>NFMcGlinchey@valvolineglobal.com</w:t>
    </w:r>
  </w:p>
  <w:p w14:paraId="7A57364A" w14:textId="77777777" w:rsidR="00E904E8" w:rsidRPr="002F5BC7" w:rsidRDefault="002F5BC7" w:rsidP="002F5BC7">
    <w:pPr>
      <w:tabs>
        <w:tab w:val="center" w:pos="4320"/>
        <w:tab w:val="right" w:pos="8640"/>
      </w:tabs>
      <w:spacing w:after="0" w:line="440" w:lineRule="exact"/>
      <w:rPr>
        <w:rFonts w:ascii="Times New Roman" w:eastAsia="Times New Roman" w:hAnsi="Times New Roman" w:cs="Times New Roman"/>
        <w:sz w:val="24"/>
        <w:szCs w:val="24"/>
      </w:rPr>
    </w:pPr>
    <w:r w:rsidRPr="002F5BC7"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67456" behindDoc="0" locked="0" layoutInCell="1" allowOverlap="1" wp14:anchorId="062F9131" wp14:editId="69E1CA55">
          <wp:simplePos x="0" y="0"/>
          <wp:positionH relativeFrom="column">
            <wp:posOffset>-276225</wp:posOffset>
          </wp:positionH>
          <wp:positionV relativeFrom="paragraph">
            <wp:posOffset>161290</wp:posOffset>
          </wp:positionV>
          <wp:extent cx="6800850" cy="4191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00850" cy="419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0B87AC" w14:textId="77777777" w:rsidR="007D3171" w:rsidRDefault="007D3171" w:rsidP="007D3171">
    <w:pPr>
      <w:pStyle w:val="Header"/>
      <w:jc w:val="right"/>
    </w:pPr>
    <w:r>
      <w:rPr>
        <w:noProof/>
      </w:rPr>
      <w:drawing>
        <wp:anchor distT="0" distB="0" distL="114300" distR="114300" simplePos="0" relativeHeight="251663360" behindDoc="0" locked="0" layoutInCell="1" allowOverlap="1" wp14:anchorId="10E9CDDB" wp14:editId="748B1196">
          <wp:simplePos x="0" y="0"/>
          <wp:positionH relativeFrom="margin">
            <wp:align>left</wp:align>
          </wp:positionH>
          <wp:positionV relativeFrom="paragraph">
            <wp:posOffset>17871</wp:posOffset>
          </wp:positionV>
          <wp:extent cx="2305050" cy="371475"/>
          <wp:effectExtent l="0" t="0" r="0" b="9525"/>
          <wp:wrapSquare wrapText="bothSides"/>
          <wp:docPr id="6" name="Picture 6" descr="Valvoline Bann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Valvoline Bann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6E60D1AF" w14:textId="77777777" w:rsidR="007D3171" w:rsidRPr="00E904E8" w:rsidRDefault="00000000" w:rsidP="007D3171">
    <w:pPr>
      <w:pStyle w:val="Header"/>
      <w:jc w:val="right"/>
      <w:rPr>
        <w:sz w:val="18"/>
        <w:szCs w:val="18"/>
      </w:rPr>
    </w:pPr>
    <w:sdt>
      <w:sdtPr>
        <w:rPr>
          <w:sz w:val="18"/>
          <w:szCs w:val="18"/>
        </w:rPr>
        <w:id w:val="418460309"/>
      </w:sdtPr>
      <w:sdtContent>
        <w:r w:rsidR="007D3171" w:rsidRPr="00E904E8">
          <w:rPr>
            <w:sz w:val="18"/>
            <w:szCs w:val="18"/>
          </w:rPr>
          <w:t>100 Valvoline Way</w:t>
        </w:r>
      </w:sdtContent>
    </w:sdt>
    <w:r w:rsidR="007D3171" w:rsidRPr="00E904E8">
      <w:rPr>
        <w:noProof/>
        <w:sz w:val="18"/>
        <w:szCs w:val="18"/>
      </w:rPr>
      <w:t xml:space="preserve"> </w:t>
    </w:r>
  </w:p>
  <w:p w14:paraId="13591EB0" w14:textId="77777777" w:rsidR="007D3171" w:rsidRPr="00E904E8" w:rsidRDefault="00000000" w:rsidP="007D3171">
    <w:pPr>
      <w:pStyle w:val="Header"/>
      <w:jc w:val="right"/>
      <w:rPr>
        <w:sz w:val="18"/>
        <w:szCs w:val="18"/>
      </w:rPr>
    </w:pPr>
    <w:sdt>
      <w:sdtPr>
        <w:rPr>
          <w:sz w:val="18"/>
          <w:szCs w:val="18"/>
        </w:rPr>
        <w:id w:val="-812260696"/>
      </w:sdtPr>
      <w:sdtContent>
        <w:r w:rsidR="007D3171" w:rsidRPr="00E904E8">
          <w:rPr>
            <w:sz w:val="18"/>
            <w:szCs w:val="18"/>
          </w:rPr>
          <w:t>Lexington, KY 40509</w:t>
        </w:r>
      </w:sdtContent>
    </w:sdt>
  </w:p>
  <w:p w14:paraId="5CFB0001" w14:textId="77777777" w:rsidR="007D3171" w:rsidRPr="00E904E8" w:rsidRDefault="00000000" w:rsidP="007D3171">
    <w:pPr>
      <w:pStyle w:val="Header"/>
      <w:rPr>
        <w:sz w:val="18"/>
        <w:szCs w:val="18"/>
      </w:rPr>
    </w:pPr>
    <w:sdt>
      <w:sdtPr>
        <w:rPr>
          <w:sz w:val="18"/>
          <w:szCs w:val="18"/>
        </w:rPr>
        <w:alias w:val="FTS Name"/>
        <w:tag w:val="FTS Name"/>
        <w:id w:val="-1151363107"/>
        <w:lock w:val="contentLocked"/>
      </w:sdtPr>
      <w:sdtContent>
        <w:r w:rsidR="00FD10B3">
          <w:rPr>
            <w:sz w:val="18"/>
            <w:szCs w:val="18"/>
          </w:rPr>
          <w:t>Neal Mcglinchey</w:t>
        </w:r>
      </w:sdtContent>
    </w:sdt>
    <w:r w:rsidR="007D3171" w:rsidRPr="00E904E8">
      <w:rPr>
        <w:sz w:val="18"/>
        <w:szCs w:val="18"/>
      </w:rPr>
      <w:tab/>
    </w:r>
    <w:r w:rsidR="007D3171" w:rsidRPr="00E904E8">
      <w:rPr>
        <w:sz w:val="18"/>
        <w:szCs w:val="18"/>
      </w:rPr>
      <w:tab/>
    </w:r>
    <w:sdt>
      <w:sdtPr>
        <w:rPr>
          <w:sz w:val="18"/>
          <w:szCs w:val="18"/>
        </w:rPr>
        <w:id w:val="1761716281"/>
        <w:showingPlcHdr/>
      </w:sdtPr>
      <w:sdtContent>
        <w:r w:rsidR="007D3171" w:rsidRPr="00E904E8">
          <w:rPr>
            <w:color w:val="808080" w:themeColor="background1" w:themeShade="80"/>
            <w:sz w:val="18"/>
            <w:szCs w:val="18"/>
          </w:rPr>
          <w:t>Phone Number</w:t>
        </w:r>
      </w:sdtContent>
    </w:sdt>
    <w:r w:rsidR="007D3171" w:rsidRPr="00E904E8">
      <w:rPr>
        <w:noProof/>
        <w:sz w:val="18"/>
        <w:szCs w:val="18"/>
      </w:rPr>
      <w:t xml:space="preserve"> </w:t>
    </w:r>
    <w:r w:rsidR="007D3171" w:rsidRPr="00E904E8">
      <w:rPr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62EAF31" wp14:editId="18039C7B">
              <wp:simplePos x="0" y="0"/>
              <wp:positionH relativeFrom="column">
                <wp:posOffset>0</wp:posOffset>
              </wp:positionH>
              <wp:positionV relativeFrom="page">
                <wp:posOffset>876300</wp:posOffset>
              </wp:positionV>
              <wp:extent cx="3996055" cy="0"/>
              <wp:effectExtent l="0" t="0" r="0" b="0"/>
              <wp:wrapNone/>
              <wp:docPr id="2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996055" cy="0"/>
                      </a:xfrm>
                      <a:prstGeom prst="line">
                        <a:avLst/>
                      </a:prstGeom>
                      <a:noFill/>
                      <a:ln w="6350">
                        <a:solidFill>
                          <a:srgbClr val="44546A">
                            <a:lumMod val="60000"/>
                            <a:lumOff val="40000"/>
                          </a:srgb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CF92B5" id="Line 2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0,69pt" to="314.65pt,6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" strokecolor="#8497b0" strokeweight=".5pt">
              <w10:wrap anchory="page"/>
            </v:line>
          </w:pict>
        </mc:Fallback>
      </mc:AlternateContent>
    </w:r>
  </w:p>
  <w:p w14:paraId="243C1DCD" w14:textId="77777777" w:rsidR="007D3171" w:rsidRDefault="00000000" w:rsidP="007D3171">
    <w:pPr>
      <w:pStyle w:val="Header"/>
      <w:spacing w:after="240"/>
    </w:pPr>
    <w:sdt>
      <w:sdtPr>
        <w:rPr>
          <w:sz w:val="18"/>
          <w:szCs w:val="18"/>
        </w:rPr>
        <w:id w:val="-88704379"/>
      </w:sdtPr>
      <w:sdtContent>
        <w:r w:rsidR="007D3171">
          <w:rPr>
            <w:sz w:val="18"/>
            <w:szCs w:val="18"/>
          </w:rPr>
          <w:t>Field Training Specialist</w:t>
        </w:r>
      </w:sdtContent>
    </w:sdt>
    <w:r w:rsidR="007D3171" w:rsidRPr="00E904E8">
      <w:rPr>
        <w:sz w:val="18"/>
        <w:szCs w:val="18"/>
      </w:rPr>
      <w:tab/>
    </w:r>
    <w:r w:rsidR="007D3171" w:rsidRPr="00E904E8">
      <w:rPr>
        <w:sz w:val="18"/>
        <w:szCs w:val="18"/>
      </w:rPr>
      <w:tab/>
    </w:r>
    <w:sdt>
      <w:sdtPr>
        <w:rPr>
          <w:sz w:val="18"/>
          <w:szCs w:val="18"/>
        </w:rPr>
        <w:id w:val="-1412225529"/>
        <w:showingPlcHdr/>
      </w:sdtPr>
      <w:sdtContent>
        <w:r w:rsidR="007D3171" w:rsidRPr="00E904E8">
          <w:rPr>
            <w:color w:val="808080" w:themeColor="background1" w:themeShade="80"/>
            <w:sz w:val="18"/>
            <w:szCs w:val="18"/>
          </w:rPr>
          <w:t>Email Address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B35F92"/>
    <w:multiLevelType w:val="hybridMultilevel"/>
    <w:tmpl w:val="4BAC54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D3A7179"/>
    <w:multiLevelType w:val="hybridMultilevel"/>
    <w:tmpl w:val="5D026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F01047"/>
    <w:multiLevelType w:val="hybridMultilevel"/>
    <w:tmpl w:val="47002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605648"/>
    <w:multiLevelType w:val="hybridMultilevel"/>
    <w:tmpl w:val="C6206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CF27F7"/>
    <w:multiLevelType w:val="hybridMultilevel"/>
    <w:tmpl w:val="D9C26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680CDA"/>
    <w:multiLevelType w:val="hybridMultilevel"/>
    <w:tmpl w:val="E4D2F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A75A64"/>
    <w:multiLevelType w:val="hybridMultilevel"/>
    <w:tmpl w:val="8E98C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7471701">
    <w:abstractNumId w:val="3"/>
  </w:num>
  <w:num w:numId="2" w16cid:durableId="826020300">
    <w:abstractNumId w:val="0"/>
  </w:num>
  <w:num w:numId="3" w16cid:durableId="403458329">
    <w:abstractNumId w:val="1"/>
  </w:num>
  <w:num w:numId="4" w16cid:durableId="1670255569">
    <w:abstractNumId w:val="4"/>
  </w:num>
  <w:num w:numId="5" w16cid:durableId="1443108335">
    <w:abstractNumId w:val="2"/>
  </w:num>
  <w:num w:numId="6" w16cid:durableId="1506632182">
    <w:abstractNumId w:val="6"/>
  </w:num>
  <w:num w:numId="7" w16cid:durableId="10824838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attachedTemplate r:id="rId1"/>
  <w:documentProtection w:edit="forms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42"/>
    <w:rsid w:val="00002419"/>
    <w:rsid w:val="000109BF"/>
    <w:rsid w:val="000217AD"/>
    <w:rsid w:val="00026253"/>
    <w:rsid w:val="0004479C"/>
    <w:rsid w:val="00045E8A"/>
    <w:rsid w:val="00047E39"/>
    <w:rsid w:val="00054392"/>
    <w:rsid w:val="00056A2C"/>
    <w:rsid w:val="000733E1"/>
    <w:rsid w:val="00073A80"/>
    <w:rsid w:val="00074C70"/>
    <w:rsid w:val="00076637"/>
    <w:rsid w:val="00081B0A"/>
    <w:rsid w:val="0008751C"/>
    <w:rsid w:val="00092226"/>
    <w:rsid w:val="000A3CBF"/>
    <w:rsid w:val="000D1523"/>
    <w:rsid w:val="000E3CEB"/>
    <w:rsid w:val="000F1AB3"/>
    <w:rsid w:val="000F1D8B"/>
    <w:rsid w:val="000F3305"/>
    <w:rsid w:val="000F5EB0"/>
    <w:rsid w:val="000F728F"/>
    <w:rsid w:val="000F7C50"/>
    <w:rsid w:val="00100496"/>
    <w:rsid w:val="00102921"/>
    <w:rsid w:val="0010356F"/>
    <w:rsid w:val="00104CFB"/>
    <w:rsid w:val="00107B9D"/>
    <w:rsid w:val="001106A4"/>
    <w:rsid w:val="00113D16"/>
    <w:rsid w:val="001168F2"/>
    <w:rsid w:val="0013542D"/>
    <w:rsid w:val="00137595"/>
    <w:rsid w:val="00143330"/>
    <w:rsid w:val="00150FFB"/>
    <w:rsid w:val="00157ED3"/>
    <w:rsid w:val="00167187"/>
    <w:rsid w:val="00172B0F"/>
    <w:rsid w:val="00173878"/>
    <w:rsid w:val="001762BF"/>
    <w:rsid w:val="001775C0"/>
    <w:rsid w:val="00177B95"/>
    <w:rsid w:val="001805EB"/>
    <w:rsid w:val="00182814"/>
    <w:rsid w:val="00183EA6"/>
    <w:rsid w:val="001901B8"/>
    <w:rsid w:val="00193783"/>
    <w:rsid w:val="001B02D7"/>
    <w:rsid w:val="001B481A"/>
    <w:rsid w:val="001C3314"/>
    <w:rsid w:val="001D1174"/>
    <w:rsid w:val="001E6245"/>
    <w:rsid w:val="001F12F0"/>
    <w:rsid w:val="001F1619"/>
    <w:rsid w:val="00204992"/>
    <w:rsid w:val="002100D4"/>
    <w:rsid w:val="00213468"/>
    <w:rsid w:val="002153BB"/>
    <w:rsid w:val="00241387"/>
    <w:rsid w:val="00241CC3"/>
    <w:rsid w:val="00250D81"/>
    <w:rsid w:val="00285C79"/>
    <w:rsid w:val="00291270"/>
    <w:rsid w:val="002951ED"/>
    <w:rsid w:val="002A15B3"/>
    <w:rsid w:val="002A28DE"/>
    <w:rsid w:val="002B0E46"/>
    <w:rsid w:val="002B457A"/>
    <w:rsid w:val="002B4C88"/>
    <w:rsid w:val="002B6C04"/>
    <w:rsid w:val="002D156F"/>
    <w:rsid w:val="002D2850"/>
    <w:rsid w:val="002D7895"/>
    <w:rsid w:val="002E5EAB"/>
    <w:rsid w:val="002F0C0E"/>
    <w:rsid w:val="002F5BC7"/>
    <w:rsid w:val="00301F81"/>
    <w:rsid w:val="00306685"/>
    <w:rsid w:val="0031030A"/>
    <w:rsid w:val="00314E5A"/>
    <w:rsid w:val="003172C9"/>
    <w:rsid w:val="00317F52"/>
    <w:rsid w:val="00332EA4"/>
    <w:rsid w:val="00343274"/>
    <w:rsid w:val="00351013"/>
    <w:rsid w:val="0035395E"/>
    <w:rsid w:val="0035423D"/>
    <w:rsid w:val="003577BC"/>
    <w:rsid w:val="00364955"/>
    <w:rsid w:val="003772E9"/>
    <w:rsid w:val="0038463F"/>
    <w:rsid w:val="00386D83"/>
    <w:rsid w:val="00391F4D"/>
    <w:rsid w:val="00394717"/>
    <w:rsid w:val="00396C10"/>
    <w:rsid w:val="003A07F5"/>
    <w:rsid w:val="003A541E"/>
    <w:rsid w:val="003C7B6E"/>
    <w:rsid w:val="003D285A"/>
    <w:rsid w:val="003D5DC4"/>
    <w:rsid w:val="003E5CF7"/>
    <w:rsid w:val="003E7CBB"/>
    <w:rsid w:val="003F0560"/>
    <w:rsid w:val="003F4441"/>
    <w:rsid w:val="003F5441"/>
    <w:rsid w:val="003F56E5"/>
    <w:rsid w:val="003F72E3"/>
    <w:rsid w:val="004011D5"/>
    <w:rsid w:val="00405317"/>
    <w:rsid w:val="00411228"/>
    <w:rsid w:val="00412C8F"/>
    <w:rsid w:val="00415F1E"/>
    <w:rsid w:val="004302FD"/>
    <w:rsid w:val="00432CB4"/>
    <w:rsid w:val="004331A2"/>
    <w:rsid w:val="00436489"/>
    <w:rsid w:val="00437FD0"/>
    <w:rsid w:val="00446B45"/>
    <w:rsid w:val="00452726"/>
    <w:rsid w:val="00463B52"/>
    <w:rsid w:val="0047637B"/>
    <w:rsid w:val="0048321E"/>
    <w:rsid w:val="00485E1E"/>
    <w:rsid w:val="00486FBC"/>
    <w:rsid w:val="004914EE"/>
    <w:rsid w:val="00497115"/>
    <w:rsid w:val="004A4ED6"/>
    <w:rsid w:val="004B0B1E"/>
    <w:rsid w:val="004B3AA2"/>
    <w:rsid w:val="004D7E7A"/>
    <w:rsid w:val="004E6DF2"/>
    <w:rsid w:val="004F60F4"/>
    <w:rsid w:val="00501E7F"/>
    <w:rsid w:val="00502806"/>
    <w:rsid w:val="005234AF"/>
    <w:rsid w:val="005235EC"/>
    <w:rsid w:val="005257C8"/>
    <w:rsid w:val="0052708F"/>
    <w:rsid w:val="00535F23"/>
    <w:rsid w:val="00540B38"/>
    <w:rsid w:val="00552BBB"/>
    <w:rsid w:val="00553B15"/>
    <w:rsid w:val="0056042C"/>
    <w:rsid w:val="00566FD5"/>
    <w:rsid w:val="005A7006"/>
    <w:rsid w:val="005B2089"/>
    <w:rsid w:val="005D0E3B"/>
    <w:rsid w:val="005D5A76"/>
    <w:rsid w:val="005D7F89"/>
    <w:rsid w:val="005E01E0"/>
    <w:rsid w:val="005F0206"/>
    <w:rsid w:val="005F0E95"/>
    <w:rsid w:val="005F56E9"/>
    <w:rsid w:val="005F5DDF"/>
    <w:rsid w:val="005F7261"/>
    <w:rsid w:val="00601DA5"/>
    <w:rsid w:val="00607272"/>
    <w:rsid w:val="0060792F"/>
    <w:rsid w:val="0061551C"/>
    <w:rsid w:val="0061701D"/>
    <w:rsid w:val="006225E9"/>
    <w:rsid w:val="00624825"/>
    <w:rsid w:val="00636294"/>
    <w:rsid w:val="006407C3"/>
    <w:rsid w:val="00640F39"/>
    <w:rsid w:val="00645234"/>
    <w:rsid w:val="00651E27"/>
    <w:rsid w:val="00666E5B"/>
    <w:rsid w:val="00670130"/>
    <w:rsid w:val="00671C79"/>
    <w:rsid w:val="00675993"/>
    <w:rsid w:val="006802F2"/>
    <w:rsid w:val="006858BE"/>
    <w:rsid w:val="00693F86"/>
    <w:rsid w:val="006974EF"/>
    <w:rsid w:val="006A0CD3"/>
    <w:rsid w:val="006B26CF"/>
    <w:rsid w:val="006E4311"/>
    <w:rsid w:val="006E4B1B"/>
    <w:rsid w:val="006F0379"/>
    <w:rsid w:val="006F1E28"/>
    <w:rsid w:val="006F6031"/>
    <w:rsid w:val="0071009D"/>
    <w:rsid w:val="00715AC9"/>
    <w:rsid w:val="0072693F"/>
    <w:rsid w:val="00730860"/>
    <w:rsid w:val="00736D6A"/>
    <w:rsid w:val="00736EB8"/>
    <w:rsid w:val="00745A4F"/>
    <w:rsid w:val="007625F2"/>
    <w:rsid w:val="00763B38"/>
    <w:rsid w:val="00773B1A"/>
    <w:rsid w:val="00781BD2"/>
    <w:rsid w:val="00785404"/>
    <w:rsid w:val="00786FAF"/>
    <w:rsid w:val="007A6973"/>
    <w:rsid w:val="007B0EE5"/>
    <w:rsid w:val="007C5042"/>
    <w:rsid w:val="007D0314"/>
    <w:rsid w:val="007D3171"/>
    <w:rsid w:val="007D61F2"/>
    <w:rsid w:val="007D6865"/>
    <w:rsid w:val="007D71DE"/>
    <w:rsid w:val="007E10A8"/>
    <w:rsid w:val="007F46C3"/>
    <w:rsid w:val="007F4BB0"/>
    <w:rsid w:val="00804BBC"/>
    <w:rsid w:val="008324C6"/>
    <w:rsid w:val="008350CF"/>
    <w:rsid w:val="0083794E"/>
    <w:rsid w:val="00841DE5"/>
    <w:rsid w:val="00842E1C"/>
    <w:rsid w:val="00850D32"/>
    <w:rsid w:val="008515D7"/>
    <w:rsid w:val="008714CC"/>
    <w:rsid w:val="0088517A"/>
    <w:rsid w:val="008952A4"/>
    <w:rsid w:val="008970EA"/>
    <w:rsid w:val="008A3E6C"/>
    <w:rsid w:val="008B2A07"/>
    <w:rsid w:val="008B5487"/>
    <w:rsid w:val="008B75FA"/>
    <w:rsid w:val="008C05C2"/>
    <w:rsid w:val="008C22D1"/>
    <w:rsid w:val="008D2595"/>
    <w:rsid w:val="008D4AB9"/>
    <w:rsid w:val="008D7555"/>
    <w:rsid w:val="008E1A8C"/>
    <w:rsid w:val="008E3710"/>
    <w:rsid w:val="008E667A"/>
    <w:rsid w:val="008E7C54"/>
    <w:rsid w:val="008F58FD"/>
    <w:rsid w:val="009016ED"/>
    <w:rsid w:val="00901CFF"/>
    <w:rsid w:val="009065F0"/>
    <w:rsid w:val="00913CCA"/>
    <w:rsid w:val="00920A93"/>
    <w:rsid w:val="00922F0B"/>
    <w:rsid w:val="00930B9B"/>
    <w:rsid w:val="00951CF0"/>
    <w:rsid w:val="00955F8A"/>
    <w:rsid w:val="00956A3D"/>
    <w:rsid w:val="00964778"/>
    <w:rsid w:val="00976D1A"/>
    <w:rsid w:val="0098214B"/>
    <w:rsid w:val="00983DD2"/>
    <w:rsid w:val="00984E3D"/>
    <w:rsid w:val="00987D05"/>
    <w:rsid w:val="009A0B71"/>
    <w:rsid w:val="009A5942"/>
    <w:rsid w:val="009C0988"/>
    <w:rsid w:val="009C554A"/>
    <w:rsid w:val="009C726B"/>
    <w:rsid w:val="009F253E"/>
    <w:rsid w:val="009F3F11"/>
    <w:rsid w:val="009F6527"/>
    <w:rsid w:val="009F7FFA"/>
    <w:rsid w:val="00A01F6A"/>
    <w:rsid w:val="00A11797"/>
    <w:rsid w:val="00A13C41"/>
    <w:rsid w:val="00A26F56"/>
    <w:rsid w:val="00A32FCD"/>
    <w:rsid w:val="00A41A31"/>
    <w:rsid w:val="00A53C68"/>
    <w:rsid w:val="00A571C1"/>
    <w:rsid w:val="00A61A98"/>
    <w:rsid w:val="00A627C5"/>
    <w:rsid w:val="00A70509"/>
    <w:rsid w:val="00A73055"/>
    <w:rsid w:val="00A73CB1"/>
    <w:rsid w:val="00A95179"/>
    <w:rsid w:val="00AA7860"/>
    <w:rsid w:val="00AB5177"/>
    <w:rsid w:val="00AC08B5"/>
    <w:rsid w:val="00AC78D1"/>
    <w:rsid w:val="00AD6337"/>
    <w:rsid w:val="00AE2B64"/>
    <w:rsid w:val="00AE5950"/>
    <w:rsid w:val="00B04612"/>
    <w:rsid w:val="00B15F5F"/>
    <w:rsid w:val="00B266C8"/>
    <w:rsid w:val="00B46902"/>
    <w:rsid w:val="00B50968"/>
    <w:rsid w:val="00B51ED0"/>
    <w:rsid w:val="00B52923"/>
    <w:rsid w:val="00B56CEE"/>
    <w:rsid w:val="00B71951"/>
    <w:rsid w:val="00B7663B"/>
    <w:rsid w:val="00B85737"/>
    <w:rsid w:val="00B863CC"/>
    <w:rsid w:val="00BA0FD9"/>
    <w:rsid w:val="00BA284F"/>
    <w:rsid w:val="00BA466A"/>
    <w:rsid w:val="00BF0E7E"/>
    <w:rsid w:val="00BF1DF3"/>
    <w:rsid w:val="00C0343F"/>
    <w:rsid w:val="00C10043"/>
    <w:rsid w:val="00C1042D"/>
    <w:rsid w:val="00C10EBB"/>
    <w:rsid w:val="00C12B80"/>
    <w:rsid w:val="00C144FC"/>
    <w:rsid w:val="00C17899"/>
    <w:rsid w:val="00C20B62"/>
    <w:rsid w:val="00C21E75"/>
    <w:rsid w:val="00C23356"/>
    <w:rsid w:val="00C241B9"/>
    <w:rsid w:val="00C25825"/>
    <w:rsid w:val="00C3391F"/>
    <w:rsid w:val="00C33ABB"/>
    <w:rsid w:val="00C3570D"/>
    <w:rsid w:val="00C514E7"/>
    <w:rsid w:val="00C553C2"/>
    <w:rsid w:val="00C55614"/>
    <w:rsid w:val="00C6196A"/>
    <w:rsid w:val="00C62C99"/>
    <w:rsid w:val="00C74074"/>
    <w:rsid w:val="00C929F5"/>
    <w:rsid w:val="00C92D9D"/>
    <w:rsid w:val="00CA1043"/>
    <w:rsid w:val="00CB116A"/>
    <w:rsid w:val="00CC22DE"/>
    <w:rsid w:val="00CD1837"/>
    <w:rsid w:val="00CD4930"/>
    <w:rsid w:val="00CE0579"/>
    <w:rsid w:val="00CE2DB9"/>
    <w:rsid w:val="00CF39D9"/>
    <w:rsid w:val="00D02A44"/>
    <w:rsid w:val="00D03BF2"/>
    <w:rsid w:val="00D0543B"/>
    <w:rsid w:val="00D06838"/>
    <w:rsid w:val="00D1174B"/>
    <w:rsid w:val="00D125BD"/>
    <w:rsid w:val="00D1280F"/>
    <w:rsid w:val="00D14D60"/>
    <w:rsid w:val="00D2591F"/>
    <w:rsid w:val="00D267BE"/>
    <w:rsid w:val="00D2797A"/>
    <w:rsid w:val="00D27D5F"/>
    <w:rsid w:val="00D330EA"/>
    <w:rsid w:val="00D33F98"/>
    <w:rsid w:val="00D65A86"/>
    <w:rsid w:val="00D74CD5"/>
    <w:rsid w:val="00D82D82"/>
    <w:rsid w:val="00D8330F"/>
    <w:rsid w:val="00D83F90"/>
    <w:rsid w:val="00D92F5E"/>
    <w:rsid w:val="00DA7A45"/>
    <w:rsid w:val="00DB372E"/>
    <w:rsid w:val="00DC2D80"/>
    <w:rsid w:val="00DD75E3"/>
    <w:rsid w:val="00DE4911"/>
    <w:rsid w:val="00DF0770"/>
    <w:rsid w:val="00DF0C18"/>
    <w:rsid w:val="00DF5A15"/>
    <w:rsid w:val="00E0723B"/>
    <w:rsid w:val="00E240C5"/>
    <w:rsid w:val="00E33F7C"/>
    <w:rsid w:val="00E3636D"/>
    <w:rsid w:val="00E43126"/>
    <w:rsid w:val="00E51128"/>
    <w:rsid w:val="00E545EC"/>
    <w:rsid w:val="00E54C12"/>
    <w:rsid w:val="00E70835"/>
    <w:rsid w:val="00E70A67"/>
    <w:rsid w:val="00E71DC8"/>
    <w:rsid w:val="00E72190"/>
    <w:rsid w:val="00E85D4E"/>
    <w:rsid w:val="00E904E8"/>
    <w:rsid w:val="00E91CFB"/>
    <w:rsid w:val="00E94233"/>
    <w:rsid w:val="00E94316"/>
    <w:rsid w:val="00EA756C"/>
    <w:rsid w:val="00EB096E"/>
    <w:rsid w:val="00EB5071"/>
    <w:rsid w:val="00EC04C0"/>
    <w:rsid w:val="00EC1423"/>
    <w:rsid w:val="00ED2D43"/>
    <w:rsid w:val="00ED5A2A"/>
    <w:rsid w:val="00EE0599"/>
    <w:rsid w:val="00EE3CB4"/>
    <w:rsid w:val="00EF14B3"/>
    <w:rsid w:val="00F023C1"/>
    <w:rsid w:val="00F224D8"/>
    <w:rsid w:val="00F22677"/>
    <w:rsid w:val="00F31BC6"/>
    <w:rsid w:val="00F466F4"/>
    <w:rsid w:val="00F51CFF"/>
    <w:rsid w:val="00F53ABD"/>
    <w:rsid w:val="00F650B9"/>
    <w:rsid w:val="00F6612D"/>
    <w:rsid w:val="00F746F2"/>
    <w:rsid w:val="00F84187"/>
    <w:rsid w:val="00F867A8"/>
    <w:rsid w:val="00F901C7"/>
    <w:rsid w:val="00F97A01"/>
    <w:rsid w:val="00FA013D"/>
    <w:rsid w:val="00FA351B"/>
    <w:rsid w:val="00FA5D7A"/>
    <w:rsid w:val="00FA633C"/>
    <w:rsid w:val="00FB0C4B"/>
    <w:rsid w:val="00FC1811"/>
    <w:rsid w:val="00FC28EF"/>
    <w:rsid w:val="00FC69A0"/>
    <w:rsid w:val="00FC7C5A"/>
    <w:rsid w:val="00FD0798"/>
    <w:rsid w:val="00FD10B3"/>
    <w:rsid w:val="00FD17F1"/>
    <w:rsid w:val="00FF4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9B82979"/>
  <w15:chartTrackingRefBased/>
  <w15:docId w15:val="{FE4F0CE7-79FD-43BC-8351-E11525772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4C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58BE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858B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858B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858B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858B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858B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E7CB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0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42D"/>
  </w:style>
  <w:style w:type="paragraph" w:styleId="Footer">
    <w:name w:val="footer"/>
    <w:basedOn w:val="Normal"/>
    <w:link w:val="FooterChar"/>
    <w:uiPriority w:val="99"/>
    <w:unhideWhenUsed/>
    <w:rsid w:val="00C104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42D"/>
  </w:style>
  <w:style w:type="character" w:styleId="LineNumber">
    <w:name w:val="line number"/>
    <w:basedOn w:val="DefaultParagraphFont"/>
    <w:uiPriority w:val="99"/>
    <w:semiHidden/>
    <w:unhideWhenUsed/>
    <w:rsid w:val="004B0B1E"/>
  </w:style>
  <w:style w:type="character" w:customStyle="1" w:styleId="Style1">
    <w:name w:val="Style1"/>
    <w:basedOn w:val="DefaultParagraphFont"/>
    <w:uiPriority w:val="1"/>
    <w:rsid w:val="002D156F"/>
    <w:rPr>
      <w:rFonts w:ascii="Calibri" w:hAnsi="Calibri"/>
      <w:b w:val="0"/>
      <w:i w:val="0"/>
      <w:color w:val="auto"/>
      <w:sz w:val="24"/>
    </w:rPr>
  </w:style>
  <w:style w:type="character" w:customStyle="1" w:styleId="Style2">
    <w:name w:val="Style2"/>
    <w:basedOn w:val="DefaultParagraphFont"/>
    <w:uiPriority w:val="1"/>
    <w:rsid w:val="002F5BC7"/>
    <w:rPr>
      <w:rFonts w:ascii="Arial" w:hAnsi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29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362236\OneDrive%20-%20Valvoline%20Global\Desktop\FTS%20Website\Recap%20Template%20HTM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Recipient</b:Tag>
    <b:RefOrder>1</b:RefOrder>
  </b:Source>
</b:Sources>
</file>

<file path=customXml/itemProps1.xml><?xml version="1.0" encoding="utf-8"?>
<ds:datastoreItem xmlns:ds="http://schemas.openxmlformats.org/officeDocument/2006/customXml" ds:itemID="{D79C3102-7F17-4C20-993E-8A947B70D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Recap Template HTML</Template>
  <TotalTime>5</TotalTime>
  <Pages>2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 McGlinchey</dc:creator>
  <cp:keywords/>
  <dc:description/>
  <cp:lastModifiedBy>Neal Mcglinchey</cp:lastModifiedBy>
  <cp:revision>2</cp:revision>
  <cp:lastPrinted>2024-04-26T13:09:00Z</cp:lastPrinted>
  <dcterms:created xsi:type="dcterms:W3CDTF">2025-07-22T23:25:00Z</dcterms:created>
  <dcterms:modified xsi:type="dcterms:W3CDTF">2025-07-23T18:21:00Z</dcterms:modified>
</cp:coreProperties>
</file>